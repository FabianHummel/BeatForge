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7EB1" w14:textId="215C1FDC" w:rsidR="001C09C1" w:rsidRDefault="00D7550D" w:rsidP="00D7550D">
      <w:pPr>
        <w:pStyle w:val="Date"/>
        <w:tabs>
          <w:tab w:val="right" w:pos="8307"/>
        </w:tabs>
      </w:pPr>
      <w:r>
        <w:t>13.04.2023</w:t>
      </w:r>
      <w:r>
        <w:tab/>
        <w:t>Fabian Hummel</w:t>
      </w:r>
    </w:p>
    <w:p w14:paraId="257F1A14" w14:textId="3511881C" w:rsidR="001C09C1" w:rsidRDefault="00D7550D">
      <w:pPr>
        <w:pStyle w:val="Title"/>
      </w:pPr>
      <w:proofErr w:type="spellStart"/>
      <w:r>
        <w:t>Projektbeschreibung</w:t>
      </w:r>
      <w:proofErr w:type="spellEnd"/>
      <w:r>
        <w:t xml:space="preserve"> POS</w:t>
      </w:r>
    </w:p>
    <w:p w14:paraId="18183993" w14:textId="350567F0" w:rsidR="001C09C1" w:rsidRDefault="00D7550D">
      <w:pPr>
        <w:pStyle w:val="Heading1"/>
      </w:pPr>
      <w:r>
        <w:t>Beschreibung</w:t>
      </w:r>
    </w:p>
    <w:p w14:paraId="7C3F8057" w14:textId="5E2779C5" w:rsidR="001C09C1" w:rsidRPr="00153E0A" w:rsidRDefault="00D7550D" w:rsidP="00153E0A">
      <w:pPr>
        <w:rPr>
          <w:lang w:val="de-AT"/>
        </w:rPr>
      </w:pPr>
      <w:r w:rsidRPr="00D7550D">
        <w:rPr>
          <w:b/>
          <w:bCs/>
          <w:lang w:val="de-AT"/>
        </w:rPr>
        <w:t xml:space="preserve">Beat </w:t>
      </w:r>
      <w:proofErr w:type="spellStart"/>
      <w:r w:rsidRPr="00D7550D">
        <w:rPr>
          <w:b/>
          <w:bCs/>
          <w:lang w:val="de-AT"/>
        </w:rPr>
        <w:t>Forge</w:t>
      </w:r>
      <w:proofErr w:type="spellEnd"/>
      <w:r w:rsidRPr="00D7550D">
        <w:rPr>
          <w:lang w:val="de-AT"/>
        </w:rPr>
        <w:t xml:space="preserve"> ist eine Applikation zur Erstellung </w:t>
      </w:r>
      <w:r>
        <w:rPr>
          <w:lang w:val="de-AT"/>
        </w:rPr>
        <w:t xml:space="preserve">von eigener </w:t>
      </w:r>
      <w:proofErr w:type="spellStart"/>
      <w:r>
        <w:rPr>
          <w:lang w:val="de-AT"/>
        </w:rPr>
        <w:t>Synth</w:t>
      </w:r>
      <w:proofErr w:type="spellEnd"/>
      <w:r>
        <w:rPr>
          <w:lang w:val="de-AT"/>
        </w:rPr>
        <w:t>-Musik mit einer einfach zu bedienenden Oberfläche. Die fertigen Songs sollen später auch auf Webserver hochgeladen werden könne</w:t>
      </w:r>
      <w:r w:rsidR="00153E0A">
        <w:rPr>
          <w:lang w:val="de-AT"/>
        </w:rPr>
        <w:t>n und abgespielt werden.</w:t>
      </w:r>
    </w:p>
    <w:p w14:paraId="2B2B72BB" w14:textId="4369E805" w:rsidR="001C09C1" w:rsidRDefault="00D7550D">
      <w:pPr>
        <w:pStyle w:val="Heading1"/>
      </w:pPr>
      <w:r>
        <w:t>Datenbank</w:t>
      </w:r>
    </w:p>
    <w:p w14:paraId="0F7E0CF3" w14:textId="3CB043F9" w:rsidR="001C09C1" w:rsidRDefault="00153E0A" w:rsidP="00153E0A">
      <w:pPr>
        <w:rPr>
          <w:lang w:val="de-AT"/>
        </w:rPr>
      </w:pPr>
      <w:r>
        <w:rPr>
          <w:lang w:val="de-AT"/>
        </w:rPr>
        <w:t>Die Songs werden in der Datenbank gespeichert, um sie einfach speichern, laden und bearbeiten zu können. Die Songs sind hierbei nicht</w:t>
      </w:r>
      <w:r w:rsidR="00FD68DD">
        <w:rPr>
          <w:lang w:val="de-AT"/>
        </w:rPr>
        <w:t xml:space="preserve"> gespeichert</w:t>
      </w:r>
      <w:r>
        <w:rPr>
          <w:lang w:val="de-AT"/>
        </w:rPr>
        <w:t xml:space="preserve"> </w:t>
      </w:r>
      <w:r w:rsidR="00FD68DD">
        <w:rPr>
          <w:lang w:val="de-AT"/>
        </w:rPr>
        <w:t>wie MP3 oder WAV, sondern in folgendem Format:</w:t>
      </w:r>
    </w:p>
    <w:p w14:paraId="32BC9A0B" w14:textId="2E18A2C7" w:rsidR="00FD68DD" w:rsidRPr="00FD68DD" w:rsidRDefault="00153E0A" w:rsidP="00FD68D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7BBCE906" wp14:editId="737C192D">
            <wp:extent cx="5041900" cy="2324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3F62" w14:textId="5685C3D8" w:rsidR="00D7550D" w:rsidRDefault="00D7550D" w:rsidP="00D7550D">
      <w:pPr>
        <w:pStyle w:val="Heading1"/>
      </w:pPr>
      <w:r>
        <w:t>frontend</w:t>
      </w:r>
    </w:p>
    <w:p w14:paraId="6D5926AE" w14:textId="77777777" w:rsidR="00F627FD" w:rsidRDefault="00FD68DD" w:rsidP="00F627FD">
      <w:pPr>
        <w:rPr>
          <w:lang w:val="de-AT"/>
        </w:rPr>
      </w:pPr>
      <w:r w:rsidRPr="00FD68DD">
        <w:rPr>
          <w:lang w:val="de-AT"/>
        </w:rPr>
        <w:t xml:space="preserve">Als Frontend verwende ich </w:t>
      </w:r>
      <w:proofErr w:type="spellStart"/>
      <w:r w:rsidRPr="00FD68DD">
        <w:rPr>
          <w:b/>
          <w:bCs/>
          <w:lang w:val="de-AT"/>
        </w:rPr>
        <w:t>AvaloniaUI</w:t>
      </w:r>
      <w:proofErr w:type="spellEnd"/>
      <w:r w:rsidRPr="00FD68DD">
        <w:rPr>
          <w:lang w:val="de-AT"/>
        </w:rPr>
        <w:t>, ein</w:t>
      </w:r>
      <w:r>
        <w:rPr>
          <w:lang w:val="de-AT"/>
        </w:rPr>
        <w:t xml:space="preserve"> auf WPF-basierendes User Interface Framework.</w:t>
      </w:r>
      <w:r w:rsidR="00EC5DFC">
        <w:rPr>
          <w:lang w:val="de-AT"/>
        </w:rPr>
        <w:t xml:space="preserve"> Das Layout wird in etwa so aussehen</w:t>
      </w:r>
      <w:r w:rsidR="00F627FD">
        <w:rPr>
          <w:lang w:val="de-AT"/>
        </w:rPr>
        <w:t>:</w:t>
      </w:r>
    </w:p>
    <w:p w14:paraId="64B72BB4" w14:textId="3A6FC804" w:rsidR="00D7550D" w:rsidRPr="00FD68DD" w:rsidRDefault="00F627FD" w:rsidP="00F627F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3A8A313A" wp14:editId="71468BD8">
            <wp:extent cx="3618689" cy="1834544"/>
            <wp:effectExtent l="12700" t="12700" r="13970" b="698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32" cy="1836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7550D" w:rsidRPr="00FD68DD" w:rsidSect="00FD68DD">
      <w:footerReference w:type="default" r:id="rId9"/>
      <w:pgSz w:w="11907" w:h="16839" w:code="9"/>
      <w:pgMar w:top="1440" w:right="1800" w:bottom="83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0C24" w14:textId="77777777" w:rsidR="00EE13D6" w:rsidRDefault="00EE13D6">
      <w:pPr>
        <w:spacing w:after="0" w:line="240" w:lineRule="auto"/>
      </w:pPr>
      <w:r>
        <w:separator/>
      </w:r>
    </w:p>
    <w:p w14:paraId="287485A4" w14:textId="77777777" w:rsidR="00EE13D6" w:rsidRDefault="00EE13D6"/>
  </w:endnote>
  <w:endnote w:type="continuationSeparator" w:id="0">
    <w:p w14:paraId="05F93571" w14:textId="77777777" w:rsidR="00EE13D6" w:rsidRDefault="00EE13D6">
      <w:pPr>
        <w:spacing w:after="0" w:line="240" w:lineRule="auto"/>
      </w:pPr>
      <w:r>
        <w:continuationSeparator/>
      </w:r>
    </w:p>
    <w:p w14:paraId="4483E09B" w14:textId="77777777" w:rsidR="00EE13D6" w:rsidRDefault="00EE1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70BE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875E" w14:textId="77777777" w:rsidR="00EE13D6" w:rsidRDefault="00EE13D6">
      <w:pPr>
        <w:spacing w:after="0" w:line="240" w:lineRule="auto"/>
      </w:pPr>
      <w:r>
        <w:separator/>
      </w:r>
    </w:p>
    <w:p w14:paraId="0E6AF0A7" w14:textId="77777777" w:rsidR="00EE13D6" w:rsidRDefault="00EE13D6"/>
  </w:footnote>
  <w:footnote w:type="continuationSeparator" w:id="0">
    <w:p w14:paraId="64EE519B" w14:textId="77777777" w:rsidR="00EE13D6" w:rsidRDefault="00EE13D6">
      <w:pPr>
        <w:spacing w:after="0" w:line="240" w:lineRule="auto"/>
      </w:pPr>
      <w:r>
        <w:continuationSeparator/>
      </w:r>
    </w:p>
    <w:p w14:paraId="25BD8E90" w14:textId="77777777" w:rsidR="00EE13D6" w:rsidRDefault="00EE13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4B4C"/>
    <w:multiLevelType w:val="hybridMultilevel"/>
    <w:tmpl w:val="1E0AEEE6"/>
    <w:lvl w:ilvl="0" w:tplc="0C92C1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841311485">
    <w:abstractNumId w:val="1"/>
  </w:num>
  <w:num w:numId="2" w16cid:durableId="144392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0D"/>
    <w:rsid w:val="00153E0A"/>
    <w:rsid w:val="001C09C1"/>
    <w:rsid w:val="00747C10"/>
    <w:rsid w:val="008C237E"/>
    <w:rsid w:val="0090531B"/>
    <w:rsid w:val="00D059DE"/>
    <w:rsid w:val="00D7550D"/>
    <w:rsid w:val="00EB00F7"/>
    <w:rsid w:val="00EC5DFC"/>
    <w:rsid w:val="00EE13D6"/>
    <w:rsid w:val="00F36267"/>
    <w:rsid w:val="00F627FD"/>
    <w:rsid w:val="00F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5F394"/>
  <w15:chartTrackingRefBased/>
  <w15:docId w15:val="{4AD48435-6444-D946-9B91-7B271DAA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F7"/>
    <w:rPr>
      <w:color w:val="2E2E2E" w:themeColor="accent2"/>
      <w:sz w:val="24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autoRedefine/>
    <w:uiPriority w:val="2"/>
    <w:unhideWhenUsed/>
    <w:qFormat/>
    <w:rsid w:val="00EB00F7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="Times New Roman (Headings CS)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EB00F7"/>
    <w:rPr>
      <w:rFonts w:asciiTheme="majorHAnsi" w:eastAsiaTheme="majorEastAsia" w:hAnsiTheme="majorHAnsi" w:cs="Times New Roman (Headings CS)"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FD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4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ian/Library/Group%20Containers/UBF8T346G9.Office/User%20Content.localized/Templates.localized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Hummel Fabian</cp:lastModifiedBy>
  <cp:revision>1</cp:revision>
  <dcterms:created xsi:type="dcterms:W3CDTF">2023-04-13T11:37:00Z</dcterms:created>
  <dcterms:modified xsi:type="dcterms:W3CDTF">2023-04-13T13:00:00Z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